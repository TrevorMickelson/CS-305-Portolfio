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46E4B715" w:rsidR="00510C3F" w:rsidRPr="008F1ED6" w:rsidRDefault="000A72FF" w:rsidP="008F1ED6">
      <w:pPr>
        <w:pStyle w:val="Heading1"/>
      </w:pPr>
      <w:r>
        <w:t>Project Two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0A72FF">
      <w:pPr>
        <w:pStyle w:val="Heading2"/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1E75444" w14:textId="5BB3D392" w:rsidR="00E7761C" w:rsidRDefault="00E7761C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My recommended algorithm of choice is SHA-256. </w:t>
      </w:r>
      <w:r w:rsidR="00E46D07">
        <w:rPr>
          <w:rFonts w:ascii="Calibri" w:hAnsi="Calibri" w:cs="Calibri"/>
          <w:sz w:val="22"/>
        </w:rPr>
        <w:t>This is a very stable and reliable hash function to use, and while technically speaking collisions can be possible, the probability is extremely low.</w:t>
      </w:r>
      <w:r w:rsidR="00DA5115">
        <w:rPr>
          <w:rFonts w:ascii="Calibri" w:hAnsi="Calibri" w:cs="Calibri"/>
          <w:sz w:val="22"/>
        </w:rPr>
        <w:t xml:space="preserve"> This algorithm is used </w:t>
      </w:r>
      <w:r w:rsidR="00742017">
        <w:rPr>
          <w:rFonts w:ascii="Calibri" w:hAnsi="Calibri" w:cs="Calibri"/>
          <w:sz w:val="22"/>
        </w:rPr>
        <w:t xml:space="preserve">in a lot of places in the </w:t>
      </w:r>
      <w:r w:rsidR="000A72FF">
        <w:rPr>
          <w:rFonts w:ascii="Calibri" w:hAnsi="Calibri" w:cs="Calibri"/>
          <w:sz w:val="22"/>
        </w:rPr>
        <w:t>industry and</w:t>
      </w:r>
      <w:r w:rsidR="00742017">
        <w:rPr>
          <w:rFonts w:ascii="Calibri" w:hAnsi="Calibri" w:cs="Calibri"/>
          <w:sz w:val="22"/>
        </w:rPr>
        <w:t xml:space="preserve"> has in fact never been compromised by itself.</w:t>
      </w:r>
    </w:p>
    <w:p w14:paraId="2733FAFD" w14:textId="77777777" w:rsidR="00A24385" w:rsidRDefault="00A24385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1F0C3CE" w14:textId="1135CDCF" w:rsidR="00A24385" w:rsidRPr="00A24385" w:rsidRDefault="00A24385" w:rsidP="138B558E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Screen shots:</w:t>
      </w:r>
    </w:p>
    <w:p w14:paraId="3F04A639" w14:textId="3069A390" w:rsidR="00A24385" w:rsidRDefault="00A24385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FB49065" wp14:editId="2D145EAA">
            <wp:extent cx="2431353" cy="13228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93" cy="132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D5B" w14:textId="679A719C" w:rsidR="00A24385" w:rsidRDefault="00A24385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B056D6D" wp14:editId="0A43BCD4">
            <wp:extent cx="3546830" cy="761119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782" cy="7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FD04" w14:textId="77777777" w:rsidR="00A24385" w:rsidRDefault="00A24385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D49801" w14:textId="23B8DD60" w:rsidR="00A24385" w:rsidRDefault="00A24385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49280B2D" wp14:editId="0E9E4488">
            <wp:extent cx="2722058" cy="140205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68" cy="14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69DC" w14:textId="35410E03" w:rsidR="00780A0B" w:rsidRDefault="00780A0B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30A1ABDB" wp14:editId="438DF106">
            <wp:extent cx="3097332" cy="170174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08" cy="170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49FA" w14:textId="77777777" w:rsidR="00780A0B" w:rsidRDefault="00780A0B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E778D4E" w14:textId="1A3C5844" w:rsidR="00780A0B" w:rsidRDefault="00780A0B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As for the dependency checker, chrome is not letting me access the local host website for whatever reason, but I did follow every correct step and generated the html file in the </w:t>
      </w:r>
      <w:r w:rsidR="009847AF">
        <w:rPr>
          <w:rFonts w:ascii="Calibri" w:hAnsi="Calibri" w:cs="Calibri"/>
          <w:sz w:val="22"/>
        </w:rPr>
        <w:t>target directory. I did everything short of opening it and taking a screen shot.</w:t>
      </w:r>
      <w:r w:rsidR="00D7279E">
        <w:rPr>
          <w:rFonts w:ascii="Calibri" w:hAnsi="Calibri" w:cs="Calibri"/>
          <w:sz w:val="22"/>
        </w:rPr>
        <w:t xml:space="preserve"> Hopefully this is okay.</w:t>
      </w:r>
    </w:p>
    <w:p w14:paraId="605C6D3E" w14:textId="77777777" w:rsidR="005C47A7" w:rsidRDefault="005C47A7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80076FB" w14:textId="77777777" w:rsidR="005C47A7" w:rsidRPr="008F1ED6" w:rsidRDefault="005C47A7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77777777" w:rsidR="0035598A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B47FFDC" w14:textId="17BD2E90" w:rsidR="00646009" w:rsidRDefault="00646009" w:rsidP="001C6ACB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646009">
        <w:rPr>
          <w:rFonts w:ascii="Calibri" w:hAnsi="Calibri" w:cs="Calibri"/>
          <w:b/>
          <w:bCs/>
          <w:sz w:val="22"/>
        </w:rPr>
        <w:lastRenderedPageBreak/>
        <w:t>Summary</w:t>
      </w:r>
    </w:p>
    <w:p w14:paraId="08D980BB" w14:textId="6D858B47" w:rsidR="00E377FE" w:rsidRDefault="000271E2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There wasn’t any base code to re-factor, so I ended up adding code from a previous assignment to achieve the desired goal. </w:t>
      </w:r>
      <w:r w:rsidR="00DC62B9">
        <w:rPr>
          <w:rFonts w:ascii="Calibri" w:hAnsi="Calibri" w:cs="Calibri"/>
          <w:sz w:val="22"/>
        </w:rPr>
        <w:t xml:space="preserve">The code is </w:t>
      </w:r>
      <w:r w:rsidR="00487C49">
        <w:rPr>
          <w:rFonts w:ascii="Calibri" w:hAnsi="Calibri" w:cs="Calibri"/>
          <w:sz w:val="22"/>
        </w:rPr>
        <w:t>simple and serializes the desired string using SHA-256.</w:t>
      </w:r>
      <w:r w:rsidR="00D04935">
        <w:rPr>
          <w:rFonts w:ascii="Calibri" w:hAnsi="Calibri" w:cs="Calibri"/>
          <w:sz w:val="22"/>
        </w:rPr>
        <w:t xml:space="preserve"> It’s also very secure as the local website is now using https, whereas before it was only using http.</w:t>
      </w:r>
      <w:r w:rsidR="00487C49">
        <w:rPr>
          <w:rFonts w:ascii="Calibri" w:hAnsi="Calibri" w:cs="Calibri"/>
          <w:sz w:val="22"/>
        </w:rPr>
        <w:t xml:space="preserve"> </w:t>
      </w:r>
      <w:r w:rsidR="00C40BE5">
        <w:rPr>
          <w:rFonts w:ascii="Calibri" w:hAnsi="Calibri" w:cs="Calibri"/>
          <w:sz w:val="22"/>
        </w:rPr>
        <w:t xml:space="preserve">In order to obtain the goal of https, I had to </w:t>
      </w:r>
      <w:r w:rsidR="009B4195">
        <w:rPr>
          <w:rFonts w:ascii="Calibri" w:hAnsi="Calibri" w:cs="Calibri"/>
          <w:sz w:val="22"/>
        </w:rPr>
        <w:t>create an SSL certification, and update the application.properties file. This is relevant in any website that uses springboot, as a website nowadays should never be using http rather than https.</w:t>
      </w:r>
    </w:p>
    <w:p w14:paraId="1D0594D6" w14:textId="77777777" w:rsidR="00780A0B" w:rsidRDefault="00780A0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6949479" w14:textId="77777777" w:rsidR="00780A0B" w:rsidRPr="00646009" w:rsidRDefault="00780A0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780A0B" w:rsidRPr="006460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E205" w14:textId="77777777" w:rsidR="00C30337" w:rsidRDefault="00C30337" w:rsidP="0035598A">
      <w:pPr>
        <w:spacing w:after="0" w:line="240" w:lineRule="auto"/>
      </w:pPr>
      <w:r>
        <w:separator/>
      </w:r>
    </w:p>
  </w:endnote>
  <w:endnote w:type="continuationSeparator" w:id="0">
    <w:p w14:paraId="7F9F98C9" w14:textId="77777777" w:rsidR="00C30337" w:rsidRDefault="00C30337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95CD" w14:textId="77777777" w:rsidR="00C30337" w:rsidRDefault="00C30337" w:rsidP="0035598A">
      <w:pPr>
        <w:spacing w:after="0" w:line="240" w:lineRule="auto"/>
      </w:pPr>
      <w:r>
        <w:separator/>
      </w:r>
    </w:p>
  </w:footnote>
  <w:footnote w:type="continuationSeparator" w:id="0">
    <w:p w14:paraId="7B51C32C" w14:textId="77777777" w:rsidR="00C30337" w:rsidRDefault="00C30337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748998">
    <w:abstractNumId w:val="0"/>
  </w:num>
  <w:num w:numId="2" w16cid:durableId="36025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271E2"/>
    <w:rsid w:val="000A72FF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3C62CB"/>
    <w:rsid w:val="00487C49"/>
    <w:rsid w:val="004B49A4"/>
    <w:rsid w:val="004C1BBE"/>
    <w:rsid w:val="004F1C48"/>
    <w:rsid w:val="00510C3F"/>
    <w:rsid w:val="00593EC3"/>
    <w:rsid w:val="005C0980"/>
    <w:rsid w:val="005C47A7"/>
    <w:rsid w:val="00646009"/>
    <w:rsid w:val="006A51DF"/>
    <w:rsid w:val="00713294"/>
    <w:rsid w:val="00742017"/>
    <w:rsid w:val="00780A0B"/>
    <w:rsid w:val="00785998"/>
    <w:rsid w:val="0085168C"/>
    <w:rsid w:val="008D5FE7"/>
    <w:rsid w:val="008E4BCA"/>
    <w:rsid w:val="008F1ED6"/>
    <w:rsid w:val="00973CB0"/>
    <w:rsid w:val="009847AF"/>
    <w:rsid w:val="009A01C2"/>
    <w:rsid w:val="009B4195"/>
    <w:rsid w:val="00A11B04"/>
    <w:rsid w:val="00A24385"/>
    <w:rsid w:val="00A43EA4"/>
    <w:rsid w:val="00B019B2"/>
    <w:rsid w:val="00C024E2"/>
    <w:rsid w:val="00C30337"/>
    <w:rsid w:val="00C40BE5"/>
    <w:rsid w:val="00D04935"/>
    <w:rsid w:val="00D539BB"/>
    <w:rsid w:val="00D7279E"/>
    <w:rsid w:val="00DA5115"/>
    <w:rsid w:val="00DC62B9"/>
    <w:rsid w:val="00DD2E3B"/>
    <w:rsid w:val="00E20F1C"/>
    <w:rsid w:val="00E377FE"/>
    <w:rsid w:val="00E41086"/>
    <w:rsid w:val="00E46D07"/>
    <w:rsid w:val="00E61DA4"/>
    <w:rsid w:val="00E7761C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170</TotalTime>
  <Pages>2</Pages>
  <Words>177</Words>
  <Characters>1015</Characters>
  <Application>Microsoft Office Word</Application>
  <DocSecurity>0</DocSecurity>
  <Lines>8</Lines>
  <Paragraphs>2</Paragraphs>
  <ScaleCrop>false</ScaleCrop>
  <Company>SNHU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Code Punisher</cp:lastModifiedBy>
  <cp:revision>22</cp:revision>
  <dcterms:created xsi:type="dcterms:W3CDTF">2023-02-04T18:48:00Z</dcterms:created>
  <dcterms:modified xsi:type="dcterms:W3CDTF">2023-02-20T03:39:00Z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